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D1" w:rsidRDefault="004945D1" w:rsidP="00A5266E">
      <w:r>
        <w:t>Problema da risolvere: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78"/>
      </w:tblGrid>
      <w:tr w:rsidR="004945D1" w:rsidRPr="00E11F6C" w:rsidTr="00E11F6C">
        <w:tc>
          <w:tcPr>
            <w:tcW w:w="9778" w:type="dxa"/>
          </w:tcPr>
          <w:p w:rsidR="004945D1" w:rsidRPr="00E11F6C" w:rsidRDefault="004945D1" w:rsidP="00E11F6C">
            <w:pPr>
              <w:spacing w:after="0" w:line="240" w:lineRule="auto"/>
            </w:pPr>
            <w:r w:rsidRPr="00E11F6C">
              <w:t xml:space="preserve">Input: 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t xml:space="preserve">una lista </w:t>
            </w:r>
            <w:r w:rsidRPr="00E11F6C">
              <w:rPr>
                <w:i/>
              </w:rPr>
              <w:t>A</w:t>
            </w:r>
            <w:r w:rsidRPr="00E11F6C">
              <w:t xml:space="preserve"> di numeri interi (possono essere sia positivi che negativi) non ordinata in generale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t xml:space="preserve">la dimensione </w:t>
            </w:r>
            <w:r w:rsidRPr="00E11F6C">
              <w:rPr>
                <w:i/>
              </w:rPr>
              <w:t>Dim</w:t>
            </w:r>
            <w:r w:rsidRPr="00E11F6C">
              <w:t xml:space="preserve"> della lista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t xml:space="preserve">un numero </w:t>
            </w:r>
            <w:r w:rsidRPr="00E11F6C">
              <w:rPr>
                <w:i/>
              </w:rPr>
              <w:t>Somma</w:t>
            </w:r>
          </w:p>
        </w:tc>
      </w:tr>
      <w:tr w:rsidR="004945D1" w:rsidRPr="00E11F6C" w:rsidTr="00E11F6C">
        <w:tc>
          <w:tcPr>
            <w:tcW w:w="9778" w:type="dxa"/>
          </w:tcPr>
          <w:p w:rsidR="004945D1" w:rsidRPr="00E11F6C" w:rsidRDefault="004945D1" w:rsidP="00E11F6C">
            <w:pPr>
              <w:spacing w:after="0" w:line="240" w:lineRule="auto"/>
            </w:pPr>
            <w:r w:rsidRPr="00E11F6C">
              <w:t xml:space="preserve">Output: 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t xml:space="preserve">si se esiste una coppia di elementi distinti (possibilmente di uguale valore) la cui somma è </w:t>
            </w:r>
            <w:r w:rsidRPr="00E11F6C">
              <w:rPr>
                <w:i/>
              </w:rPr>
              <w:t>Somma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t xml:space="preserve">no se </w:t>
            </w:r>
            <w:r w:rsidRPr="00E11F6C">
              <w:rPr>
                <w:color w:val="FF0000"/>
                <w:u w:val="single"/>
              </w:rPr>
              <w:t>NON</w:t>
            </w:r>
            <w:r w:rsidRPr="00E11F6C">
              <w:t xml:space="preserve"> esiste una coppia di elementi distinti (possibilmente di uguale valore) la cui somma è </w:t>
            </w:r>
            <w:r w:rsidRPr="00E11F6C">
              <w:rPr>
                <w:i/>
              </w:rPr>
              <w:t>Somma</w:t>
            </w:r>
          </w:p>
        </w:tc>
      </w:tr>
    </w:tbl>
    <w:p w:rsidR="004945D1" w:rsidRDefault="004945D1" w:rsidP="00A5266E">
      <w:r>
        <w:t>Esempi: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78"/>
      </w:tblGrid>
      <w:tr w:rsidR="004945D1" w:rsidRPr="00E11F6C" w:rsidTr="00E11F6C">
        <w:tc>
          <w:tcPr>
            <w:tcW w:w="9778" w:type="dxa"/>
          </w:tcPr>
          <w:p w:rsidR="004945D1" w:rsidRPr="00E11F6C" w:rsidRDefault="004945D1" w:rsidP="00E11F6C">
            <w:pPr>
              <w:spacing w:after="0" w:line="240" w:lineRule="auto"/>
            </w:pPr>
            <w:r w:rsidRPr="00E11F6C">
              <w:t xml:space="preserve">Input: 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rPr>
                <w:i/>
              </w:rPr>
              <w:t>A</w:t>
            </w:r>
            <w:r w:rsidRPr="00E11F6C">
              <w:t xml:space="preserve"> = [7,2,4,8,8,-2,0,-3,6,10]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rPr>
                <w:i/>
              </w:rPr>
              <w:t>Dim</w:t>
            </w:r>
            <w:r w:rsidRPr="00E11F6C">
              <w:t xml:space="preserve"> = 10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rPr>
                <w:i/>
              </w:rPr>
              <w:t>Somma</w:t>
            </w:r>
            <w:r w:rsidRPr="00E11F6C">
              <w:t xml:space="preserve"> = 1</w:t>
            </w:r>
          </w:p>
        </w:tc>
      </w:tr>
      <w:tr w:rsidR="004945D1" w:rsidRPr="00E11F6C" w:rsidTr="00E11F6C">
        <w:tc>
          <w:tcPr>
            <w:tcW w:w="9778" w:type="dxa"/>
          </w:tcPr>
          <w:p w:rsidR="004945D1" w:rsidRPr="00E11F6C" w:rsidRDefault="004945D1" w:rsidP="00E11F6C">
            <w:pPr>
              <w:spacing w:after="0" w:line="240" w:lineRule="auto"/>
            </w:pPr>
            <w:r w:rsidRPr="00E11F6C">
              <w:t xml:space="preserve">Output: </w:t>
            </w:r>
          </w:p>
          <w:p w:rsidR="004945D1" w:rsidRPr="00E11F6C" w:rsidRDefault="004945D1" w:rsidP="00E11F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4" w:hanging="284"/>
            </w:pPr>
            <w:r w:rsidRPr="00E11F6C">
              <w:t>si</w:t>
            </w:r>
          </w:p>
        </w:tc>
      </w:tr>
    </w:tbl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/>
    <w:p w:rsidR="004945D1" w:rsidRDefault="004945D1" w:rsidP="00A5266E">
      <w:r>
        <w:rPr>
          <w:noProof/>
          <w:lang w:eastAsia="it-IT"/>
        </w:rPr>
        <w:pict>
          <v:oval id="Ovale 1" o:spid="_x0000_s1026" style="position:absolute;margin-left:190.5pt;margin-top:19.5pt;width:84.15pt;height:42.1pt;z-index:251639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strokeweight="2pt">
            <v:textbox>
              <w:txbxContent>
                <w:p w:rsidR="004945D1" w:rsidRPr="009069A7" w:rsidRDefault="004945D1" w:rsidP="009069A7">
                  <w:pPr>
                    <w:jc w:val="center"/>
                    <w:rPr>
                      <w:sz w:val="28"/>
                    </w:rPr>
                  </w:pPr>
                  <w:r w:rsidRPr="009069A7">
                    <w:rPr>
                      <w:sz w:val="28"/>
                    </w:rPr>
                    <w:t>INIZIO</w:t>
                  </w:r>
                </w:p>
              </w:txbxContent>
            </v:textbox>
          </v:oval>
        </w:pict>
      </w:r>
    </w:p>
    <w:p w:rsidR="004945D1" w:rsidRDefault="004945D1" w:rsidP="00A5266E"/>
    <w:p w:rsidR="004945D1" w:rsidRDefault="004945D1" w:rsidP="00A5266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" o:spid="_x0000_s1027" type="#_x0000_t32" style="position:absolute;margin-left:233.35pt;margin-top:10.8pt;width:0;height:19.7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3" o:spid="_x0000_s1028" type="#_x0000_t111" style="position:absolute;margin-left:164.05pt;margin-top:5.1pt;width:138.55pt;height:39.4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strokeweight="2pt">
            <v:textbox>
              <w:txbxContent>
                <w:p w:rsidR="004945D1" w:rsidRDefault="004945D1" w:rsidP="009069A7">
                  <w:pPr>
                    <w:jc w:val="center"/>
                  </w:pPr>
                  <w:r>
                    <w:t>I : Lista</w:t>
                  </w:r>
                </w:p>
              </w:txbxContent>
            </v:textbox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Connettore 2 4" o:spid="_x0000_s1029" type="#_x0000_t32" style="position:absolute;margin-left:233.95pt;margin-top:18.95pt;width:0;height:19.6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Dati 6" o:spid="_x0000_s1030" type="#_x0000_t111" style="position:absolute;margin-left:164.05pt;margin-top:13.2pt;width:130.4pt;height:38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strokeweight="2pt">
            <v:textbox>
              <w:txbxContent>
                <w:p w:rsidR="004945D1" w:rsidRDefault="004945D1" w:rsidP="001F4473">
                  <w:pPr>
                    <w:jc w:val="center"/>
                  </w:pPr>
                  <w:r>
                    <w:rPr>
                      <w:rStyle w:val="SubtleEmphasis"/>
                    </w:rPr>
                    <w:t xml:space="preserve">I: </w:t>
                  </w:r>
                  <w:r w:rsidRPr="00A013DB">
                    <w:rPr>
                      <w:rStyle w:val="SubtleEmphasis"/>
                    </w:rPr>
                    <w:t>Dim</w:t>
                  </w:r>
                </w:p>
              </w:txbxContent>
            </v:textbox>
          </v:shape>
        </w:pict>
      </w:r>
    </w:p>
    <w:p w:rsidR="004945D1" w:rsidRDefault="004945D1" w:rsidP="00A5266E"/>
    <w:p w:rsidR="004945D1" w:rsidRDefault="004945D1" w:rsidP="00A5266E">
      <w:r>
        <w:rPr>
          <w:noProof/>
          <w:lang w:eastAsia="it-IT"/>
        </w:rPr>
        <w:pict>
          <v:shape id="Dati 7" o:spid="_x0000_s1031" type="#_x0000_t111" style="position:absolute;margin-left:161.25pt;margin-top:22.1pt;width:118.85pt;height:37.4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Dati 7">
              <w:txbxContent>
                <w:p w:rsidR="004945D1" w:rsidRDefault="004945D1" w:rsidP="001F4473">
                  <w:pPr>
                    <w:jc w:val="center"/>
                  </w:pPr>
                  <w:r>
                    <w:rPr>
                      <w:rStyle w:val="SubtleEmphasis"/>
                    </w:rPr>
                    <w:t xml:space="preserve">I: </w:t>
                  </w:r>
                  <w:r w:rsidRPr="00A013DB">
                    <w:rPr>
                      <w:rStyle w:val="SubtleEmphasis"/>
                    </w:rP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" o:spid="_x0000_s1032" type="#_x0000_t32" style="position:absolute;margin-left:233.95pt;margin-top:.4pt;width:0;height:21.7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/>
    <w:p w:rsidR="004945D1" w:rsidRDefault="004945D1" w:rsidP="00A5266E">
      <w:r>
        <w:rPr>
          <w:noProof/>
          <w:lang w:eastAsia="it-IT"/>
        </w:rPr>
        <w:pict>
          <v:shape id="Connettore 2 10" o:spid="_x0000_s1033" type="#_x0000_t32" style="position:absolute;margin-left:234pt;margin-top:8.65pt;width:0;height:32.6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Elaborazione 39" o:spid="_x0000_s1034" type="#_x0000_t109" style="position:absolute;margin-left:209.55pt;margin-top:19.15pt;width:44.15pt;height:27.8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strokeweight="2pt">
            <v:textbox style="mso-next-textbox:#Elaborazione 39">
              <w:txbxContent>
                <w:p w:rsidR="004945D1" w:rsidRDefault="004945D1" w:rsidP="007D516F">
                  <w:r>
                    <w:t>i = 0</w:t>
                  </w:r>
                </w:p>
              </w:txbxContent>
            </v:textbox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Connettore 2 20" o:spid="_x0000_s1035" type="#_x0000_t32" style="position:absolute;margin-left:227.85pt;margin-top:21.6pt;width:5.45pt;height:19pt;flip:x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_x0000_s1036" type="#_x0000_t32" style="position:absolute;margin-left:0;margin-top:9.75pt;width:229.55pt;height:17.95pt;flip: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Elaborazione 54" o:spid="_x0000_s1037" type="#_x0000_t109" style="position:absolute;margin-left:144.05pt;margin-top:22.4pt;width:19pt;height:27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Elaborazione 54">
              <w:txbxContent>
                <w:p w:rsidR="004945D1" w:rsidRDefault="004945D1" w:rsidP="00596835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9" o:spid="_x0000_s1038" type="#_x0000_t110" style="position:absolute;margin-left:175pt;margin-top:15.15pt;width:109.3pt;height:72.7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" strokecolor="#243f60" strokeweight="2pt">
            <v:textbox style="mso-next-textbox:#Decisione 9">
              <w:txbxContent>
                <w:p w:rsidR="004945D1" w:rsidRDefault="004945D1" w:rsidP="007D516F">
                  <w:pPr>
                    <w:jc w:val="center"/>
                  </w:pPr>
                  <w:r>
                    <w:t>i &lt; dim</w:t>
                  </w:r>
                </w:p>
              </w:txbxContent>
            </v:textbox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Connettore 2 41" o:spid="_x0000_s1039" type="#_x0000_t32" style="position:absolute;margin-left:0;margin-top:2.25pt;width:27pt;height:99pt;flip:x y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_x0000_s1040" type="#_x0000_t111" style="position:absolute;margin-left:351pt;margin-top:11.25pt;width:118.85pt;height:54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_x0000_s1040">
              <w:txbxContent>
                <w:p w:rsidR="004945D1" w:rsidRPr="00E830BB" w:rsidRDefault="004945D1" w:rsidP="00E830BB">
                  <w:r>
                    <w:t>O: non esiste una coppia di numeri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1" type="#_x0000_t109" style="position:absolute;margin-left:4in;margin-top:2.25pt;width:19pt;height:27.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_x0000_s1041">
              <w:txbxContent>
                <w:p w:rsidR="004945D1" w:rsidRDefault="004945D1" w:rsidP="00E830BB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19" o:spid="_x0000_s1042" type="#_x0000_t109" style="position:absolute;margin-left:32.2pt;margin-top:12.8pt;width:89.65pt;height:27.8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strokeweight="2pt">
            <v:textbox style="mso-next-textbox:#Elaborazione 19">
              <w:txbxContent>
                <w:p w:rsidR="004945D1" w:rsidRDefault="004945D1" w:rsidP="00596835">
                  <w:r>
                    <w:t>j = i+1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17" o:spid="_x0000_s1043" type="#_x0000_t32" style="position:absolute;margin-left:121.95pt;margin-top:25.05pt;width:51.6pt;height:0;flip:x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Connettore 2 14" o:spid="_x0000_s1044" type="#_x0000_t32" style="position:absolute;margin-left:284.3pt;margin-top:3.65pt;width:82.85pt;height:0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49" o:spid="_x0000_s1045" type="#_x0000_t32" style="position:absolute;margin-left:78.45pt;margin-top:15.1pt;width:0;height:25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_x0000_s1046" type="#_x0000_t109" style="position:absolute;margin-left:18pt;margin-top:5.35pt;width:19pt;height:27.8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_x0000_s1046">
              <w:txbxContent>
                <w:p w:rsidR="004945D1" w:rsidRDefault="004945D1" w:rsidP="00E830BB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47" o:spid="_x0000_s1047" type="#_x0000_t32" style="position:absolute;margin-left:450pt;margin-top:5.35pt;width:9pt;height:189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Decisione 38" o:spid="_x0000_s1048" type="#_x0000_t110" style="position:absolute;margin-left:23.3pt;margin-top:11.3pt;width:109.25pt;height:72.6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" strokecolor="#243f60" strokeweight="2pt">
            <v:textbox style="mso-next-textbox:#Decisione 38">
              <w:txbxContent>
                <w:p w:rsidR="004945D1" w:rsidRDefault="004945D1" w:rsidP="00596835">
                  <w:pPr>
                    <w:jc w:val="center"/>
                  </w:pPr>
                  <w:r>
                    <w:t>j &lt; dim</w:t>
                  </w:r>
                </w:p>
              </w:txbxContent>
            </v:textbox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Elaborazione 55" o:spid="_x0000_s1049" type="#_x0000_t109" style="position:absolute;margin-left:152.9pt;margin-top:9.6pt;width:19pt;height:27.8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strokeweight="2pt">
            <v:textbox style="mso-next-textbox:#Elaborazione 55">
              <w:txbxContent>
                <w:p w:rsidR="004945D1" w:rsidRDefault="004945D1" w:rsidP="00596835">
                  <w:r>
                    <w:rPr>
                      <w:noProof/>
                      <w:lang w:eastAsia="it-IT"/>
                    </w:rPr>
                    <w:t>V</w:t>
                  </w:r>
                  <w:r w:rsidRPr="00443446">
                    <w:rPr>
                      <w:noProof/>
                      <w:lang w:eastAsia="it-IT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56" o:spid="_x0000_i1026" type="#_x0000_t75" style="width:2.25pt;height:3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0" o:spid="_x0000_s1050" type="#_x0000_t32" style="position:absolute;margin-left:132.8pt;margin-top:22.75pt;width:46.15pt;height:35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Decisione 51" o:spid="_x0000_s1051" type="#_x0000_t110" style="position:absolute;margin-left:175.6pt;margin-top:5.8pt;width:118.2pt;height:106.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" strokecolor="#243f60" strokeweight="2pt">
            <v:textbox style="mso-next-textbox:#Decisione 51">
              <w:txbxContent>
                <w:p w:rsidR="004945D1" w:rsidRDefault="004945D1" w:rsidP="00596835">
                  <w:pPr>
                    <w:jc w:val="center"/>
                  </w:pPr>
                  <w:r>
                    <w:t>Lista[i]+Lista[j] = Somma</w:t>
                  </w:r>
                </w:p>
              </w:txbxContent>
            </v:textbox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Elaborazione 57" o:spid="_x0000_s1052" type="#_x0000_t109" style="position:absolute;margin-left:343.7pt;margin-top:16.7pt;width:89.65pt;height:27.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strokeweight="2pt">
            <v:textbox style="mso-next-textbox:#Elaborazione 57">
              <w:txbxContent>
                <w:p w:rsidR="004945D1" w:rsidRDefault="004945D1" w:rsidP="00596835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53" o:spid="_x0000_s1053" type="#_x0000_t109" style="position:absolute;margin-left:293.8pt;margin-top:4.8pt;width:19pt;height:27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strokeweight="2pt">
            <v:textbox style="mso-next-textbox:#Elaborazione 53">
              <w:txbxContent>
                <w:p w:rsidR="004945D1" w:rsidRDefault="004945D1" w:rsidP="00596835">
                  <w:r>
                    <w:t>F</w:t>
                  </w:r>
                </w:p>
              </w:txbxContent>
            </v:textbox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Connettore 2 59" o:spid="_x0000_s1054" type="#_x0000_t32" style="position:absolute;margin-left:78.45pt;margin-top:7.85pt;width:154.85pt;height:82.9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8" o:spid="_x0000_s1055" type="#_x0000_t32" style="position:absolute;margin-left:227.9pt;margin-top:19.3pt;width:139.2pt;height:71.4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2" o:spid="_x0000_s1056" type="#_x0000_t32" style="position:absolute;margin-left:294.45pt;margin-top:7.8pt;width:49.5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bookmarkStart w:id="0" w:name="_GoBack"/>
      <w:bookmarkEnd w:id="0"/>
    </w:p>
    <w:p w:rsidR="004945D1" w:rsidRDefault="004945D1" w:rsidP="00A5266E">
      <w:r>
        <w:rPr>
          <w:noProof/>
          <w:lang w:eastAsia="it-IT"/>
        </w:rPr>
        <w:pict>
          <v:shape id="_x0000_s1057" type="#_x0000_t32" style="position:absolute;margin-left:234pt;margin-top:4.15pt;width:45pt;height:1in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A5266E">
      <w:r>
        <w:rPr>
          <w:noProof/>
          <w:lang w:eastAsia="it-IT"/>
        </w:rPr>
        <w:pict>
          <v:shape id="_x0000_s1058" type="#_x0000_t109" style="position:absolute;margin-left:261pt;margin-top:5.7pt;width:19pt;height:27.8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strokeweight="2pt">
            <v:textbox style="mso-next-textbox:#_x0000_s1058">
              <w:txbxContent>
                <w:p w:rsidR="004945D1" w:rsidRDefault="004945D1" w:rsidP="00E830BB">
                  <w:r>
                    <w:rPr>
                      <w:noProof/>
                      <w:lang w:eastAsia="it-IT"/>
                    </w:rPr>
                    <w:t>V</w:t>
                  </w:r>
                  <w:r w:rsidRPr="00443446">
                    <w:rPr>
                      <w:noProof/>
                      <w:lang w:eastAsia="it-IT"/>
                    </w:rPr>
                    <w:pict>
                      <v:shape id="_x0000_i1028" type="#_x0000_t75" style="width:2.25pt;height:3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</w:p>
    <w:p w:rsidR="004945D1" w:rsidRDefault="004945D1" w:rsidP="002721D0">
      <w:r>
        <w:rPr>
          <w:noProof/>
          <w:lang w:eastAsia="it-IT"/>
        </w:rPr>
        <w:pict>
          <v:shape id="_x0000_s1059" type="#_x0000_t111" style="position:absolute;margin-left:261pt;margin-top:7.3pt;width:118.85pt;height:54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_x0000_s1059">
              <w:txbxContent>
                <w:p w:rsidR="004945D1" w:rsidRPr="00E830BB" w:rsidRDefault="004945D1" w:rsidP="00E830BB">
                  <w:r>
                    <w:t>O: esiste una coppia di numeri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oval id="Ovale 48" o:spid="_x0000_s1060" style="position:absolute;margin-left:414pt;margin-top:16.3pt;width:73.35pt;height:34.6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strokeweight="2pt">
            <v:textbox>
              <w:txbxContent>
                <w:p w:rsidR="004945D1" w:rsidRDefault="004945D1" w:rsidP="001444B0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</w:p>
    <w:p w:rsidR="004945D1" w:rsidRDefault="004945D1" w:rsidP="002721D0">
      <w:r>
        <w:rPr>
          <w:noProof/>
          <w:lang w:eastAsia="it-IT"/>
        </w:rPr>
        <w:pict>
          <v:shape id="_x0000_s1061" type="#_x0000_t32" style="position:absolute;margin-left:369pt;margin-top:8.85pt;width:49.5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weight="2pt">
            <v:stroke endarrow="open"/>
            <v:shadow on="t" color="black" opacity="24903f" origin=",.5" offset="0,.55556mm"/>
          </v:shape>
        </w:pict>
      </w:r>
    </w:p>
    <w:p w:rsidR="004945D1" w:rsidRDefault="004945D1" w:rsidP="002721D0"/>
    <w:p w:rsidR="004945D1" w:rsidRDefault="004945D1" w:rsidP="001444B0"/>
    <w:p w:rsidR="004945D1" w:rsidRDefault="004945D1" w:rsidP="001444B0"/>
    <w:p w:rsidR="004945D1" w:rsidRDefault="004945D1" w:rsidP="001444B0"/>
    <w:p w:rsidR="004945D1" w:rsidRDefault="004945D1" w:rsidP="001444B0"/>
    <w:p w:rsidR="004945D1" w:rsidRDefault="004945D1" w:rsidP="001444B0"/>
    <w:p w:rsidR="004945D1" w:rsidRDefault="004945D1" w:rsidP="00A5266E"/>
    <w:sectPr w:rsidR="004945D1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266E"/>
    <w:rsid w:val="00070020"/>
    <w:rsid w:val="001444B0"/>
    <w:rsid w:val="001F4473"/>
    <w:rsid w:val="002721D0"/>
    <w:rsid w:val="00434709"/>
    <w:rsid w:val="00443446"/>
    <w:rsid w:val="004945D1"/>
    <w:rsid w:val="00565C2C"/>
    <w:rsid w:val="00596835"/>
    <w:rsid w:val="005D465A"/>
    <w:rsid w:val="007D516F"/>
    <w:rsid w:val="009069A7"/>
    <w:rsid w:val="00A013DB"/>
    <w:rsid w:val="00A26016"/>
    <w:rsid w:val="00A5266E"/>
    <w:rsid w:val="00A952BE"/>
    <w:rsid w:val="00C45D78"/>
    <w:rsid w:val="00D52201"/>
    <w:rsid w:val="00E11F6C"/>
    <w:rsid w:val="00E8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0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5266E"/>
    <w:pPr>
      <w:ind w:left="720"/>
      <w:contextualSpacing/>
    </w:pPr>
  </w:style>
  <w:style w:type="table" w:styleId="TableGrid">
    <w:name w:val="Table Grid"/>
    <w:basedOn w:val="TableNormal"/>
    <w:uiPriority w:val="99"/>
    <w:rsid w:val="00A5266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99"/>
    <w:qFormat/>
    <w:rsid w:val="00A013DB"/>
    <w:rPr>
      <w:rFonts w:cs="Times New Roman"/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82</Words>
  <Characters>470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da risolvere:</dc:title>
  <dc:subject/>
  <dc:creator>Alberto Carraro</dc:creator>
  <cp:keywords/>
  <dc:description/>
  <cp:lastModifiedBy>Ilaria</cp:lastModifiedBy>
  <cp:revision>2</cp:revision>
  <dcterms:created xsi:type="dcterms:W3CDTF">2017-05-17T19:08:00Z</dcterms:created>
  <dcterms:modified xsi:type="dcterms:W3CDTF">2017-05-17T19:08:00Z</dcterms:modified>
</cp:coreProperties>
</file>