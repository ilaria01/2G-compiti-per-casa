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91D" w:rsidRDefault="0028591D">
      <w:pPr>
        <w:rPr>
          <w:b/>
          <w:sz w:val="24"/>
          <w:szCs w:val="24"/>
          <w:u w:val="single"/>
        </w:rPr>
      </w:pPr>
      <w:r w:rsidRPr="008973DE">
        <w:rPr>
          <w:b/>
          <w:sz w:val="24"/>
          <w:szCs w:val="24"/>
          <w:highlight w:val="green"/>
          <w:u w:val="single"/>
        </w:rPr>
        <w:t>Problema da risolvere</w:t>
      </w:r>
    </w:p>
    <w:p w:rsidR="0028591D" w:rsidRPr="008973DE" w:rsidRDefault="0028591D">
      <w:pPr>
        <w:rPr>
          <w:b/>
          <w:color w:val="FF0000"/>
          <w:sz w:val="24"/>
          <w:szCs w:val="24"/>
        </w:rPr>
      </w:pPr>
      <w:r w:rsidRPr="008973DE">
        <w:rPr>
          <w:b/>
          <w:color w:val="FF0000"/>
          <w:sz w:val="24"/>
          <w:szCs w:val="24"/>
          <w:u w:val="single"/>
        </w:rPr>
        <w:t>Input</w:t>
      </w:r>
    </w:p>
    <w:p w:rsidR="0028591D" w:rsidRDefault="0028591D" w:rsidP="008973DE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Una lista di numeri interi A (negativi/positivi) ordinata</w:t>
      </w:r>
    </w:p>
    <w:p w:rsidR="0028591D" w:rsidRDefault="0028591D" w:rsidP="008973DE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La dimensione Dim della lista</w:t>
      </w:r>
    </w:p>
    <w:p w:rsidR="0028591D" w:rsidRDefault="0028591D" w:rsidP="008973DE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 numero Somma</w:t>
      </w:r>
    </w:p>
    <w:p w:rsidR="0028591D" w:rsidRPr="008973DE" w:rsidRDefault="0028591D" w:rsidP="008973DE">
      <w:pPr>
        <w:rPr>
          <w:b/>
          <w:color w:val="FF0000"/>
          <w:sz w:val="24"/>
          <w:szCs w:val="24"/>
          <w:u w:val="single"/>
        </w:rPr>
      </w:pPr>
      <w:r w:rsidRPr="008973DE">
        <w:rPr>
          <w:b/>
          <w:color w:val="FF0000"/>
          <w:sz w:val="24"/>
          <w:szCs w:val="24"/>
          <w:u w:val="single"/>
        </w:rPr>
        <w:t>Output</w:t>
      </w:r>
    </w:p>
    <w:p w:rsidR="0028591D" w:rsidRDefault="0028591D" w:rsidP="008973DE">
      <w:pPr>
        <w:pStyle w:val="ListParagraph"/>
        <w:numPr>
          <w:ilvl w:val="0"/>
          <w:numId w:val="2"/>
        </w:numPr>
        <w:rPr>
          <w:b/>
          <w:i/>
          <w:sz w:val="24"/>
          <w:szCs w:val="24"/>
        </w:rPr>
      </w:pPr>
      <w:r w:rsidRPr="008973DE">
        <w:rPr>
          <w:b/>
          <w:i/>
          <w:sz w:val="24"/>
          <w:szCs w:val="24"/>
        </w:rPr>
        <w:t xml:space="preserve">“SI” se esiste una coppia di elementi distinti (possibilmente dello stesso valore) la </w:t>
      </w:r>
      <w:r>
        <w:rPr>
          <w:b/>
          <w:i/>
          <w:sz w:val="24"/>
          <w:szCs w:val="24"/>
        </w:rPr>
        <w:t>cui somma è uguale a Somma</w:t>
      </w:r>
    </w:p>
    <w:p w:rsidR="0028591D" w:rsidRDefault="0028591D" w:rsidP="008973DE">
      <w:pPr>
        <w:pStyle w:val="ListParagraph"/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“NO” se NON esiste una coppia di elementi distinti (possibilmente dello stesso valore) la cui somma è uguale a Somma</w:t>
      </w:r>
    </w:p>
    <w:p w:rsidR="0028591D" w:rsidRDefault="0028591D" w:rsidP="008973DE">
      <w:pPr>
        <w:rPr>
          <w:b/>
          <w:sz w:val="24"/>
          <w:szCs w:val="24"/>
          <w:u w:val="single"/>
        </w:rPr>
      </w:pPr>
      <w:r w:rsidRPr="008973DE">
        <w:rPr>
          <w:b/>
          <w:sz w:val="24"/>
          <w:szCs w:val="24"/>
          <w:highlight w:val="yellow"/>
          <w:u w:val="single"/>
        </w:rPr>
        <w:t>Esempio:</w:t>
      </w:r>
    </w:p>
    <w:p w:rsidR="0028591D" w:rsidRPr="008973DE" w:rsidRDefault="0028591D" w:rsidP="008973DE">
      <w:pPr>
        <w:rPr>
          <w:b/>
          <w:i/>
          <w:color w:val="FF0000"/>
          <w:sz w:val="24"/>
          <w:szCs w:val="24"/>
          <w:u w:val="single"/>
        </w:rPr>
      </w:pPr>
      <w:r w:rsidRPr="008973DE">
        <w:rPr>
          <w:b/>
          <w:i/>
          <w:color w:val="FF0000"/>
          <w:sz w:val="24"/>
          <w:szCs w:val="24"/>
          <w:u w:val="single"/>
        </w:rPr>
        <w:t>Input</w:t>
      </w:r>
    </w:p>
    <w:p w:rsidR="0028591D" w:rsidRDefault="0028591D" w:rsidP="008973DE">
      <w:pPr>
        <w:pStyle w:val="ListParagraph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A=(-7,</w:t>
      </w:r>
      <w:r w:rsidRPr="00830A28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-3,-2,</w:t>
      </w:r>
      <w:r w:rsidRPr="00830A28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1,3,5,7,</w:t>
      </w:r>
      <w:r w:rsidRPr="00830A28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9, 10 ,13)</w:t>
      </w:r>
    </w:p>
    <w:p w:rsidR="0028591D" w:rsidRDefault="0028591D" w:rsidP="008973DE">
      <w:pPr>
        <w:pStyle w:val="ListParagraph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Dim= 15</w:t>
      </w:r>
    </w:p>
    <w:p w:rsidR="0028591D" w:rsidRDefault="0028591D" w:rsidP="008973DE">
      <w:pPr>
        <w:pStyle w:val="ListParagraph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Somma = 3</w:t>
      </w:r>
    </w:p>
    <w:p w:rsidR="0028591D" w:rsidRDefault="0028591D" w:rsidP="008973DE">
      <w:pPr>
        <w:rPr>
          <w:b/>
          <w:i/>
          <w:color w:val="FF0000"/>
          <w:sz w:val="24"/>
          <w:szCs w:val="24"/>
          <w:u w:val="single"/>
        </w:rPr>
      </w:pPr>
      <w:r w:rsidRPr="008973DE">
        <w:rPr>
          <w:b/>
          <w:i/>
          <w:color w:val="FF0000"/>
          <w:sz w:val="24"/>
          <w:szCs w:val="24"/>
          <w:u w:val="single"/>
        </w:rPr>
        <w:t>Output</w:t>
      </w:r>
    </w:p>
    <w:p w:rsidR="0028591D" w:rsidRPr="00512DD3" w:rsidRDefault="0028591D" w:rsidP="00512DD3">
      <w:pPr>
        <w:pStyle w:val="ListParagraph"/>
        <w:numPr>
          <w:ilvl w:val="0"/>
          <w:numId w:val="6"/>
        </w:numPr>
        <w:rPr>
          <w:b/>
          <w:i/>
          <w:sz w:val="24"/>
          <w:szCs w:val="24"/>
        </w:rPr>
      </w:pPr>
      <w:r w:rsidRPr="00512DD3">
        <w:rPr>
          <w:b/>
          <w:i/>
          <w:sz w:val="24"/>
          <w:szCs w:val="24"/>
          <w:u w:val="single"/>
        </w:rPr>
        <w:t>SI</w:t>
      </w:r>
    </w:p>
    <w:p w:rsidR="0028591D" w:rsidRDefault="0028591D" w:rsidP="00512DD3">
      <w:pPr>
        <w:rPr>
          <w:b/>
          <w:i/>
          <w:sz w:val="24"/>
          <w:szCs w:val="24"/>
        </w:rPr>
      </w:pPr>
    </w:p>
    <w:p w:rsidR="0028591D" w:rsidRDefault="0028591D" w:rsidP="00512DD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Idea dell’algoritmo:</w:t>
      </w:r>
    </w:p>
    <w:p w:rsidR="0028591D" w:rsidRDefault="0028591D" w:rsidP="00512DD3">
      <w:pPr>
        <w:rPr>
          <w:sz w:val="24"/>
          <w:szCs w:val="24"/>
        </w:rPr>
      </w:pPr>
      <w:r>
        <w:rPr>
          <w:sz w:val="24"/>
          <w:szCs w:val="24"/>
        </w:rPr>
        <w:t>Controllo la somma del primo con l’ultimo elemento. Se la somma è minore di ciò che cerco, allora controllo il secondo con l’ultimo. Se la somma è maggiore di ciò che cerco, allora controllo il primo con il penultimo. Continuo cosi …..</w:t>
      </w:r>
      <w:bookmarkStart w:id="0" w:name="_GoBack"/>
      <w:bookmarkEnd w:id="0"/>
    </w:p>
    <w:p w:rsidR="0028591D" w:rsidRDefault="0028591D" w:rsidP="00512DD3">
      <w:pPr>
        <w:rPr>
          <w:sz w:val="24"/>
          <w:szCs w:val="24"/>
        </w:rPr>
      </w:pPr>
    </w:p>
    <w:p w:rsidR="0028591D" w:rsidRDefault="0028591D" w:rsidP="00512DD3">
      <w:pPr>
        <w:rPr>
          <w:sz w:val="24"/>
          <w:szCs w:val="24"/>
        </w:rPr>
      </w:pPr>
    </w:p>
    <w:p w:rsidR="0028591D" w:rsidRDefault="0028591D" w:rsidP="00512DD3">
      <w:pPr>
        <w:rPr>
          <w:sz w:val="24"/>
          <w:szCs w:val="24"/>
        </w:rPr>
      </w:pPr>
    </w:p>
    <w:p w:rsidR="0028591D" w:rsidRDefault="0028591D" w:rsidP="00512DD3">
      <w:pPr>
        <w:rPr>
          <w:sz w:val="24"/>
          <w:szCs w:val="24"/>
        </w:rPr>
      </w:pPr>
    </w:p>
    <w:p w:rsidR="0028591D" w:rsidRDefault="0028591D" w:rsidP="00512DD3">
      <w:pPr>
        <w:rPr>
          <w:sz w:val="24"/>
          <w:szCs w:val="24"/>
        </w:rPr>
      </w:pPr>
    </w:p>
    <w:p w:rsidR="0028591D" w:rsidRDefault="0028591D" w:rsidP="00512DD3">
      <w:pPr>
        <w:rPr>
          <w:sz w:val="24"/>
          <w:szCs w:val="24"/>
        </w:rPr>
      </w:pPr>
    </w:p>
    <w:p w:rsidR="0028591D" w:rsidRDefault="0028591D" w:rsidP="00512DD3">
      <w:pPr>
        <w:rPr>
          <w:sz w:val="24"/>
          <w:szCs w:val="24"/>
        </w:rPr>
      </w:pPr>
    </w:p>
    <w:p w:rsidR="0028591D" w:rsidRDefault="0028591D" w:rsidP="00512DD3">
      <w:pPr>
        <w:rPr>
          <w:sz w:val="24"/>
          <w:szCs w:val="24"/>
        </w:rPr>
      </w:pPr>
    </w:p>
    <w:p w:rsidR="0028591D" w:rsidRDefault="0028591D" w:rsidP="00D46562">
      <w:r>
        <w:rPr>
          <w:noProof/>
          <w:lang w:eastAsia="it-IT"/>
        </w:rPr>
        <w:pict>
          <v:oval id="Ovale 1" o:spid="_x0000_s1026" style="position:absolute;margin-left:189pt;margin-top:-9pt;width:84.15pt;height:42.1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" strokeweight="2pt">
            <v:textbox>
              <w:txbxContent>
                <w:p w:rsidR="0028591D" w:rsidRPr="009069A7" w:rsidRDefault="0028591D" w:rsidP="00D46562">
                  <w:pPr>
                    <w:jc w:val="center"/>
                    <w:rPr>
                      <w:sz w:val="28"/>
                    </w:rPr>
                  </w:pPr>
                  <w:r w:rsidRPr="009069A7">
                    <w:rPr>
                      <w:sz w:val="28"/>
                    </w:rPr>
                    <w:t>INIZIO</w:t>
                  </w:r>
                </w:p>
              </w:txbxContent>
            </v:textbox>
          </v:oval>
        </w:pict>
      </w:r>
    </w:p>
    <w:p w:rsidR="0028591D" w:rsidRDefault="0028591D" w:rsidP="00D46562"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ttore 2 2" o:spid="_x0000_s1027" type="#_x0000_t32" style="position:absolute;margin-left:233.35pt;margin-top:10.8pt;width:0;height:19.7pt;z-index: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" strokeweight="2pt">
            <v:stroke endarrow="open"/>
            <v:shadow on="t" color="black" opacity="24903f" origin=",.5" offset="0,.55556mm"/>
          </v:shape>
        </w:pict>
      </w:r>
    </w:p>
    <w:p w:rsidR="0028591D" w:rsidRDefault="0028591D" w:rsidP="00D46562">
      <w:r>
        <w:rPr>
          <w:noProof/>
          <w:lang w:eastAsia="it-I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Dati 3" o:spid="_x0000_s1028" type="#_x0000_t111" style="position:absolute;margin-left:164.05pt;margin-top:5.1pt;width:138.55pt;height:39.4pt;z-index:2516418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" strokeweight="2pt">
            <v:textbox>
              <w:txbxContent>
                <w:p w:rsidR="0028591D" w:rsidRDefault="0028591D" w:rsidP="00D46562">
                  <w:pPr>
                    <w:jc w:val="center"/>
                  </w:pPr>
                  <w:r>
                    <w:t>I : Lista ordinata</w:t>
                  </w:r>
                </w:p>
              </w:txbxContent>
            </v:textbox>
          </v:shape>
        </w:pict>
      </w:r>
    </w:p>
    <w:p w:rsidR="0028591D" w:rsidRDefault="0028591D" w:rsidP="00D46562">
      <w:r>
        <w:rPr>
          <w:noProof/>
          <w:lang w:eastAsia="it-IT"/>
        </w:rPr>
        <w:pict>
          <v:shape id="Connettore 2 4" o:spid="_x0000_s1029" type="#_x0000_t32" style="position:absolute;margin-left:233.95pt;margin-top:18.95pt;width:0;height:19.65pt;z-index:251642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" strokeweight="2pt">
            <v:stroke endarrow="open"/>
            <v:shadow on="t" color="black" opacity="24903f" origin=",.5" offset="0,.55556mm"/>
          </v:shape>
        </w:pict>
      </w:r>
    </w:p>
    <w:p w:rsidR="0028591D" w:rsidRDefault="0028591D" w:rsidP="00D46562">
      <w:r>
        <w:rPr>
          <w:noProof/>
          <w:lang w:eastAsia="it-IT"/>
        </w:rPr>
        <w:pict>
          <v:shape id="Dati 6" o:spid="_x0000_s1030" type="#_x0000_t111" style="position:absolute;margin-left:164.05pt;margin-top:13.2pt;width:130.4pt;height:38pt;z-index:2516449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" strokeweight="2pt">
            <v:textbox>
              <w:txbxContent>
                <w:p w:rsidR="0028591D" w:rsidRDefault="0028591D" w:rsidP="00D46562">
                  <w:pPr>
                    <w:jc w:val="center"/>
                  </w:pPr>
                  <w:r>
                    <w:rPr>
                      <w:rStyle w:val="SubtleEmphasis"/>
                    </w:rPr>
                    <w:t xml:space="preserve">I: </w:t>
                  </w:r>
                  <w:r w:rsidRPr="00A013DB">
                    <w:rPr>
                      <w:rStyle w:val="SubtleEmphasis"/>
                    </w:rPr>
                    <w:t>Dim</w:t>
                  </w:r>
                </w:p>
              </w:txbxContent>
            </v:textbox>
          </v:shape>
        </w:pict>
      </w:r>
    </w:p>
    <w:p w:rsidR="0028591D" w:rsidRDefault="0028591D" w:rsidP="00D46562"/>
    <w:p w:rsidR="0028591D" w:rsidRDefault="0028591D" w:rsidP="00D46562">
      <w:r>
        <w:rPr>
          <w:noProof/>
          <w:lang w:eastAsia="it-IT"/>
        </w:rPr>
        <w:pict>
          <v:shape id="Dati 7" o:spid="_x0000_s1031" type="#_x0000_t111" style="position:absolute;margin-left:161.25pt;margin-top:22.1pt;width:118.85pt;height:37.4pt;z-index:2516459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" strokeweight="2pt">
            <v:textbox style="mso-next-textbox:#Dati 7">
              <w:txbxContent>
                <w:p w:rsidR="0028591D" w:rsidRDefault="0028591D" w:rsidP="00D46562">
                  <w:pPr>
                    <w:jc w:val="center"/>
                  </w:pPr>
                  <w:r>
                    <w:rPr>
                      <w:rStyle w:val="SubtleEmphasis"/>
                    </w:rPr>
                    <w:t xml:space="preserve">I: </w:t>
                  </w:r>
                  <w:r w:rsidRPr="00A013DB">
                    <w:rPr>
                      <w:rStyle w:val="SubtleEmphasis"/>
                    </w:rPr>
                    <w:t>Somma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Connettore 2 5" o:spid="_x0000_s1032" type="#_x0000_t32" style="position:absolute;margin-left:233.95pt;margin-top:.4pt;width:0;height:21.75pt;z-index:251643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" strokeweight="2pt">
            <v:stroke endarrow="open"/>
            <v:shadow on="t" color="black" opacity="24903f" origin=",.5" offset="0,.55556mm"/>
          </v:shape>
        </w:pict>
      </w:r>
    </w:p>
    <w:p w:rsidR="0028591D" w:rsidRDefault="0028591D" w:rsidP="00D46562"/>
    <w:p w:rsidR="0028591D" w:rsidRDefault="0028591D" w:rsidP="00D46562">
      <w:r>
        <w:rPr>
          <w:noProof/>
          <w:lang w:eastAsia="it-IT"/>
        </w:rPr>
        <w:pict>
          <v:shape id="Connettore 2 10" o:spid="_x0000_s1033" type="#_x0000_t32" style="position:absolute;margin-left:234pt;margin-top:8.65pt;width:0;height:32.6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" strokeweight="2pt">
            <v:stroke endarrow="open"/>
            <v:shadow on="t" color="black" opacity="24903f" origin=",.5" offset="0,.55556mm"/>
          </v:shape>
        </w:pict>
      </w:r>
    </w:p>
    <w:p w:rsidR="0028591D" w:rsidRDefault="0028591D" w:rsidP="00D46562">
      <w:r>
        <w:rPr>
          <w:noProof/>
          <w:lang w:eastAsia="it-IT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Elaborazione 39" o:spid="_x0000_s1034" type="#_x0000_t109" style="position:absolute;margin-left:209.55pt;margin-top:19.15pt;width:44.15pt;height:27.85pt;z-index:2516500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" strokeweight="2pt">
            <v:textbox style="mso-next-textbox:#Elaborazione 39">
              <w:txbxContent>
                <w:p w:rsidR="0028591D" w:rsidRDefault="0028591D" w:rsidP="00D46562">
                  <w:r>
                    <w:t>i = 0</w:t>
                  </w:r>
                </w:p>
              </w:txbxContent>
            </v:textbox>
          </v:shape>
        </w:pict>
      </w:r>
    </w:p>
    <w:p w:rsidR="0028591D" w:rsidRDefault="0028591D" w:rsidP="00D46562">
      <w:r>
        <w:rPr>
          <w:noProof/>
          <w:lang w:eastAsia="it-IT"/>
        </w:rPr>
        <w:pict>
          <v:shape id="Connettore 2 20" o:spid="_x0000_s1035" type="#_x0000_t32" style="position:absolute;margin-left:227.85pt;margin-top:21.6pt;width:5.45pt;height:19pt;flip:x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" strokeweight="2pt">
            <v:stroke endarrow="open"/>
            <v:shadow on="t" color="black" opacity="24903f" origin=",.5" offset="0,.55556mm"/>
          </v:shape>
        </w:pict>
      </w:r>
    </w:p>
    <w:p w:rsidR="0028591D" w:rsidRDefault="0028591D" w:rsidP="00D46562">
      <w:r>
        <w:rPr>
          <w:noProof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Decisione 38" o:spid="_x0000_s1036" type="#_x0000_t110" style="position:absolute;margin-left:5in;margin-top:17.15pt;width:109.25pt;height:72.65pt;z-index:251657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" fillcolor="#4f81bd" strokecolor="#243f60" strokeweight="2pt">
            <v:textbox style="mso-next-textbox:#Decisione 38">
              <w:txbxContent>
                <w:p w:rsidR="0028591D" w:rsidRDefault="0028591D" w:rsidP="00D46562">
                  <w:pPr>
                    <w:jc w:val="center"/>
                  </w:pPr>
                  <w:r>
                    <w:t>Somma&lt;i+j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Elaborazione 54" o:spid="_x0000_s1037" type="#_x0000_t109" style="position:absolute;margin-left:2in;margin-top:17.15pt;width:19pt;height:27.8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" strokeweight="2pt">
            <v:textbox style="mso-next-textbox:#Elaborazione 54">
              <w:txbxContent>
                <w:p w:rsidR="0028591D" w:rsidRDefault="0028591D" w:rsidP="00D46562">
                  <w:r>
                    <w:t>V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Decisione 9" o:spid="_x0000_s1038" type="#_x0000_t110" style="position:absolute;margin-left:175pt;margin-top:15.15pt;width:122pt;height:83pt;z-index:2516541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" fillcolor="#4f81bd" strokecolor="#243f60" strokeweight="2pt">
            <v:textbox style="mso-next-textbox:#Decisione 9">
              <w:txbxContent>
                <w:p w:rsidR="0028591D" w:rsidRDefault="0028591D" w:rsidP="00D46562">
                  <w:pPr>
                    <w:jc w:val="center"/>
                  </w:pPr>
                  <w:r>
                    <w:t>I+j=somma</w:t>
                  </w:r>
                </w:p>
              </w:txbxContent>
            </v:textbox>
          </v:shape>
        </w:pict>
      </w:r>
    </w:p>
    <w:p w:rsidR="0028591D" w:rsidRDefault="0028591D" w:rsidP="00D46562">
      <w:r>
        <w:rPr>
          <w:noProof/>
          <w:lang w:eastAsia="it-IT"/>
        </w:rPr>
        <w:pict>
          <v:shape id="_x0000_s1039" type="#_x0000_t111" style="position:absolute;margin-left:18pt;margin-top:9.7pt;width:118.85pt;height:54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" strokeweight="2pt">
            <v:textbox style="mso-next-textbox:#_x0000_s1039">
              <w:txbxContent>
                <w:p w:rsidR="0028591D" w:rsidRPr="00E830BB" w:rsidRDefault="0028591D" w:rsidP="00D46562">
                  <w:r>
                    <w:t>O: esiste una coppia di numeri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40" type="#_x0000_t109" style="position:absolute;margin-left:4in;margin-top:2.25pt;width:19pt;height:27.8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" strokeweight="2pt">
            <v:textbox style="mso-next-textbox:#_x0000_s1040">
              <w:txbxContent>
                <w:p w:rsidR="0028591D" w:rsidRDefault="0028591D" w:rsidP="00D46562">
                  <w:r>
                    <w:t>F</w:t>
                  </w:r>
                </w:p>
              </w:txbxContent>
            </v:textbox>
          </v:shape>
        </w:pict>
      </w:r>
    </w:p>
    <w:p w:rsidR="0028591D" w:rsidRDefault="0028591D" w:rsidP="00D46562">
      <w:r>
        <w:rPr>
          <w:noProof/>
          <w:lang w:eastAsia="it-IT"/>
        </w:rPr>
        <w:pict>
          <v:shape id="Elaborazione 55" o:spid="_x0000_s1041" type="#_x0000_t109" style="position:absolute;margin-left:450pt;margin-top:20.25pt;width:19pt;height:27.8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" strokeweight="2pt">
            <v:textbox style="mso-next-textbox:#Elaborazione 55">
              <w:txbxContent>
                <w:p w:rsidR="0028591D" w:rsidRDefault="0028591D" w:rsidP="00D46562">
                  <w:r>
                    <w:rPr>
                      <w:noProof/>
                      <w:lang w:eastAsia="it-IT"/>
                    </w:rPr>
                    <w:t>V</w:t>
                  </w:r>
                  <w:r>
                    <w:rPr>
                      <w:noProof/>
                      <w:lang w:eastAsia="it-IT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magine 56" o:spid="_x0000_i1026" type="#_x0000_t75" style="width:2.25pt;height:3.75pt;visibility:visible">
                        <v:imagedata r:id="rId5" o:title="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42" type="#_x0000_t109" style="position:absolute;margin-left:5in;margin-top:20.25pt;width:19pt;height:27.8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" strokeweight="2pt">
            <v:textbox style="mso-next-textbox:#_x0000_s1042">
              <w:txbxContent>
                <w:p w:rsidR="0028591D" w:rsidRDefault="0028591D" w:rsidP="00D46562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Connettore 2 49" o:spid="_x0000_s1043" type="#_x0000_t32" style="position:absolute;margin-left:378pt;margin-top:20.25pt;width:9pt;height:36pt;flip:x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it-IT"/>
        </w:rPr>
        <w:pict>
          <v:shape id="Connettore 2 41" o:spid="_x0000_s1044" type="#_x0000_t32" style="position:absolute;margin-left:441pt;margin-top:20.25pt;width:9pt;height:36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it-IT"/>
        </w:rPr>
        <w:pict>
          <v:shape id="Connettore 2 17" o:spid="_x0000_s1045" type="#_x0000_t32" style="position:absolute;margin-left:126pt;margin-top:2.25pt;width:51.6pt;height:0;flip:x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it-IT"/>
        </w:rPr>
        <w:pict>
          <v:shape id="Connettore 2 14" o:spid="_x0000_s1046" type="#_x0000_t32" style="position:absolute;margin-left:284.3pt;margin-top:3.65pt;width:82.85pt;height:0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" strokeweight="2pt">
            <v:stroke endarrow="open"/>
            <v:shadow on="t" color="black" opacity="24903f" origin=",.5" offset="0,.55556mm"/>
          </v:shape>
        </w:pict>
      </w:r>
    </w:p>
    <w:p w:rsidR="0028591D" w:rsidRDefault="0028591D" w:rsidP="00D46562">
      <w:r>
        <w:rPr>
          <w:noProof/>
          <w:lang w:eastAsia="it-IT"/>
        </w:rPr>
        <w:pict>
          <v:shape id="Connettore 2 47" o:spid="_x0000_s1047" type="#_x0000_t32" style="position:absolute;margin-left:90pt;margin-top:12.8pt;width:9pt;height:198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it-IT"/>
        </w:rPr>
        <w:pict>
          <v:shape id="Connettore 2 50" o:spid="_x0000_s1048" type="#_x0000_t32" style="position:absolute;margin-left:225pt;margin-top:12.8pt;width:9pt;height:54pt;flip:x 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it-IT"/>
        </w:rPr>
        <w:pict>
          <v:shape id="Elaborazione 53" o:spid="_x0000_s1049" type="#_x0000_t109" style="position:absolute;margin-left:234pt;margin-top:21.8pt;width:19pt;height:27.8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" strokeweight="2pt">
            <v:textbox style="mso-next-textbox:#Elaborazione 53">
              <w:txbxContent>
                <w:p w:rsidR="0028591D" w:rsidRDefault="0028591D" w:rsidP="00D46562">
                  <w:r>
                    <w:t>F</w:t>
                  </w:r>
                </w:p>
              </w:txbxContent>
            </v:textbox>
          </v:shape>
        </w:pict>
      </w:r>
    </w:p>
    <w:p w:rsidR="0028591D" w:rsidRDefault="0028591D" w:rsidP="00D46562">
      <w:r>
        <w:rPr>
          <w:noProof/>
          <w:lang w:eastAsia="it-IT"/>
        </w:rPr>
        <w:pict>
          <v:shape id="Elaborazione 57" o:spid="_x0000_s1050" type="#_x0000_t109" style="position:absolute;margin-left:414pt;margin-top:5.35pt;width:89.65pt;height:27.8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" strokeweight="2pt">
            <v:textbox style="mso-next-textbox:#Elaborazione 57">
              <w:txbxContent>
                <w:p w:rsidR="0028591D" w:rsidRDefault="0028591D" w:rsidP="00D46562">
                  <w:r>
                    <w:t>j = j+1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Elaborazione 19" o:spid="_x0000_s1051" type="#_x0000_t109" style="position:absolute;margin-left:315pt;margin-top:5.35pt;width:89.65pt;height:27.8pt;z-index:2516551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" strokeweight="2pt">
            <v:textbox style="mso-next-textbox:#Elaborazione 19">
              <w:txbxContent>
                <w:p w:rsidR="0028591D" w:rsidRDefault="0028591D" w:rsidP="00D46562">
                  <w:r>
                    <w:t>I = i+1</w:t>
                  </w:r>
                </w:p>
              </w:txbxContent>
            </v:textbox>
          </v:shape>
        </w:pict>
      </w:r>
    </w:p>
    <w:p w:rsidR="0028591D" w:rsidRDefault="0028591D" w:rsidP="00D46562">
      <w:r>
        <w:rPr>
          <w:noProof/>
          <w:lang w:eastAsia="it-IT"/>
        </w:rPr>
        <w:pict>
          <v:shape id="Connettore 2 59" o:spid="_x0000_s1052" type="#_x0000_t32" style="position:absolute;margin-left:261pt;margin-top:8.85pt;width:82.85pt;height:16.1pt;flip:x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it-IT"/>
        </w:rPr>
        <w:pict>
          <v:shape id="Connettore 2 58" o:spid="_x0000_s1053" type="#_x0000_t32" style="position:absolute;margin-left:279pt;margin-top:6.95pt;width:2in;height:27pt;flip:x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it-IT"/>
        </w:rPr>
        <w:pict>
          <v:shape id="Decisione 51" o:spid="_x0000_s1054" type="#_x0000_t110" style="position:absolute;margin-left:189pt;margin-top:6.95pt;width:85.4pt;height:53.5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" fillcolor="#4f81bd" strokecolor="#243f60" strokeweight="2pt">
            <v:textbox style="mso-next-textbox:#Decisione 51">
              <w:txbxContent>
                <w:p w:rsidR="0028591D" w:rsidRDefault="0028591D" w:rsidP="00D46562">
                  <w:pPr>
                    <w:jc w:val="center"/>
                  </w:pPr>
                  <w:r>
                    <w:t>I=j</w:t>
                  </w:r>
                </w:p>
              </w:txbxContent>
            </v:textbox>
          </v:shape>
        </w:pict>
      </w:r>
    </w:p>
    <w:p w:rsidR="0028591D" w:rsidRDefault="0028591D" w:rsidP="00D46562"/>
    <w:p w:rsidR="0028591D" w:rsidRDefault="0028591D" w:rsidP="00D46562">
      <w:r>
        <w:rPr>
          <w:noProof/>
          <w:lang w:eastAsia="it-IT"/>
        </w:rPr>
        <w:pict>
          <v:shape id="_x0000_s1055" type="#_x0000_t32" style="position:absolute;margin-left:234pt;margin-top:10.05pt;width:45pt;height:1in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" strokeweight="2pt">
            <v:stroke endarrow="open"/>
            <v:shadow on="t" color="black" opacity="24903f" origin=",.5" offset="0,.55556mm"/>
          </v:shape>
        </w:pict>
      </w:r>
    </w:p>
    <w:p w:rsidR="0028591D" w:rsidRDefault="0028591D" w:rsidP="00D46562">
      <w:r>
        <w:rPr>
          <w:noProof/>
          <w:lang w:eastAsia="it-IT"/>
        </w:rPr>
        <w:pict>
          <v:shape id="_x0000_s1056" type="#_x0000_t109" style="position:absolute;margin-left:225pt;margin-top:2.6pt;width:19pt;height:27.8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" strokeweight="2pt">
            <v:textbox style="mso-next-textbox:#_x0000_s1056">
              <w:txbxContent>
                <w:p w:rsidR="0028591D" w:rsidRDefault="0028591D" w:rsidP="00D46562">
                  <w:r>
                    <w:rPr>
                      <w:noProof/>
                      <w:lang w:eastAsia="it-IT"/>
                    </w:rPr>
                    <w:t>V</w:t>
                  </w:r>
                  <w:r>
                    <w:rPr>
                      <w:noProof/>
                      <w:lang w:eastAsia="it-IT"/>
                    </w:rPr>
                    <w:pict>
                      <v:shape id="_x0000_i1028" type="#_x0000_t75" style="width:2.25pt;height:3.75pt;visibility:visible">
                        <v:imagedata r:id="rId5" o:title=""/>
                      </v:shape>
                    </w:pict>
                  </w:r>
                </w:p>
              </w:txbxContent>
            </v:textbox>
          </v:shape>
        </w:pict>
      </w:r>
    </w:p>
    <w:p w:rsidR="0028591D" w:rsidRDefault="0028591D" w:rsidP="00D46562">
      <w:r>
        <w:rPr>
          <w:noProof/>
          <w:lang w:eastAsia="it-IT"/>
        </w:rPr>
        <w:pict>
          <v:shape id="_x0000_s1057" type="#_x0000_t111" style="position:absolute;margin-left:261pt;margin-top:22.15pt;width:118.85pt;height:54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" strokeweight="2pt">
            <v:textbox style="mso-next-textbox:#_x0000_s1057">
              <w:txbxContent>
                <w:p w:rsidR="0028591D" w:rsidRPr="00E830BB" w:rsidRDefault="0028591D" w:rsidP="00D46562">
                  <w:r>
                    <w:t>O: non esiste una coppia di numeri</w:t>
                  </w:r>
                </w:p>
              </w:txbxContent>
            </v:textbox>
          </v:shape>
        </w:pict>
      </w:r>
    </w:p>
    <w:p w:rsidR="0028591D" w:rsidRDefault="0028591D" w:rsidP="00D46562"/>
    <w:p w:rsidR="0028591D" w:rsidRDefault="0028591D" w:rsidP="00D46562">
      <w:r>
        <w:rPr>
          <w:noProof/>
          <w:lang w:eastAsia="it-IT"/>
        </w:rPr>
        <w:pict>
          <v:shape id="_x0000_s1058" type="#_x0000_t32" style="position:absolute;margin-left:162pt;margin-top:7.3pt;width:99pt;height:9pt;flip:x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it-IT"/>
        </w:rPr>
        <w:pict>
          <v:oval id="Ovale 48" o:spid="_x0000_s1059" style="position:absolute;margin-left:90pt;margin-top:7.3pt;width:73.35pt;height:34.6pt;z-index:2516520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" strokeweight="2pt">
            <v:textbox>
              <w:txbxContent>
                <w:p w:rsidR="0028591D" w:rsidRDefault="0028591D" w:rsidP="00D46562">
                  <w:pPr>
                    <w:jc w:val="center"/>
                  </w:pPr>
                  <w:r>
                    <w:t>FINE</w:t>
                  </w:r>
                </w:p>
              </w:txbxContent>
            </v:textbox>
          </v:oval>
        </w:pict>
      </w:r>
    </w:p>
    <w:p w:rsidR="0028591D" w:rsidRDefault="0028591D" w:rsidP="00D46562"/>
    <w:p w:rsidR="0028591D" w:rsidRPr="00925FFA" w:rsidRDefault="0028591D" w:rsidP="00512DD3">
      <w:pPr>
        <w:rPr>
          <w:sz w:val="24"/>
          <w:szCs w:val="24"/>
        </w:rPr>
      </w:pPr>
    </w:p>
    <w:sectPr w:rsidR="0028591D" w:rsidRPr="00925FFA" w:rsidSect="002E15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015EC"/>
    <w:multiLevelType w:val="hybridMultilevel"/>
    <w:tmpl w:val="4762F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B0C7C"/>
    <w:multiLevelType w:val="hybridMultilevel"/>
    <w:tmpl w:val="48FA2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65BCA"/>
    <w:multiLevelType w:val="hybridMultilevel"/>
    <w:tmpl w:val="29506C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27157D"/>
    <w:multiLevelType w:val="hybridMultilevel"/>
    <w:tmpl w:val="2070DC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E200BFA"/>
    <w:multiLevelType w:val="hybridMultilevel"/>
    <w:tmpl w:val="46B4C9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B763D"/>
    <w:multiLevelType w:val="hybridMultilevel"/>
    <w:tmpl w:val="957E7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49BB"/>
    <w:rsid w:val="000349BB"/>
    <w:rsid w:val="000871F1"/>
    <w:rsid w:val="00156980"/>
    <w:rsid w:val="0028591D"/>
    <w:rsid w:val="002E1529"/>
    <w:rsid w:val="003A3DD4"/>
    <w:rsid w:val="004357D6"/>
    <w:rsid w:val="00512DD3"/>
    <w:rsid w:val="00591793"/>
    <w:rsid w:val="0060299D"/>
    <w:rsid w:val="007247FF"/>
    <w:rsid w:val="00747A95"/>
    <w:rsid w:val="00830A28"/>
    <w:rsid w:val="008973DE"/>
    <w:rsid w:val="009069A7"/>
    <w:rsid w:val="00925FFA"/>
    <w:rsid w:val="009B288F"/>
    <w:rsid w:val="00A013DB"/>
    <w:rsid w:val="00D46562"/>
    <w:rsid w:val="00E75666"/>
    <w:rsid w:val="00E830BB"/>
    <w:rsid w:val="00EF2914"/>
    <w:rsid w:val="00F94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52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973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F94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94EA9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99"/>
    <w:qFormat/>
    <w:rsid w:val="00D46562"/>
    <w:rPr>
      <w:rFonts w:cs="Times New Roman"/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115</Words>
  <Characters>656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 da risolvere</dc:title>
  <dc:subject/>
  <dc:creator>Dumitru Zotea</dc:creator>
  <cp:keywords/>
  <dc:description/>
  <cp:lastModifiedBy>Casa</cp:lastModifiedBy>
  <cp:revision>2</cp:revision>
  <dcterms:created xsi:type="dcterms:W3CDTF">2017-05-19T21:14:00Z</dcterms:created>
  <dcterms:modified xsi:type="dcterms:W3CDTF">2017-05-19T21:14:00Z</dcterms:modified>
</cp:coreProperties>
</file>