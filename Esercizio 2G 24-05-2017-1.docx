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51" w:rsidRDefault="00BF1251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BF1251" w:rsidRPr="008973DE" w:rsidRDefault="00BF1251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BF1251" w:rsidRDefault="00BF1251" w:rsidP="008973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 w:rsidR="00BF1251" w:rsidRDefault="00BF1251" w:rsidP="008973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La dimensione Dim della lista</w:t>
      </w:r>
    </w:p>
    <w:p w:rsidR="00BF1251" w:rsidRDefault="00BF1251" w:rsidP="008973DE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BF1251" w:rsidRPr="008973DE" w:rsidRDefault="00BF1251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BF1251" w:rsidRDefault="00BF1251" w:rsidP="008973DE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BF1251" w:rsidRDefault="00BF1251" w:rsidP="008973DE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BF1251" w:rsidRDefault="00BF1251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BF1251" w:rsidRPr="008973DE" w:rsidRDefault="00BF1251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BF1251" w:rsidRDefault="00BF1251" w:rsidP="008973D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A=(-7,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-3,-2,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1,3,5,7,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9, 10 ,13)</w:t>
      </w:r>
    </w:p>
    <w:p w:rsidR="00BF1251" w:rsidRDefault="00BF1251" w:rsidP="008973D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Dim= 15</w:t>
      </w:r>
    </w:p>
    <w:p w:rsidR="00BF1251" w:rsidRDefault="00BF1251" w:rsidP="008973DE">
      <w:pPr>
        <w:pStyle w:val="ListParagraph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BF1251" w:rsidRDefault="00BF1251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BF1251" w:rsidRPr="00512DD3" w:rsidRDefault="00BF1251" w:rsidP="00512DD3">
      <w:pPr>
        <w:pStyle w:val="ListParagraph"/>
        <w:numPr>
          <w:ilvl w:val="0"/>
          <w:numId w:val="6"/>
        </w:numPr>
        <w:rPr>
          <w:b/>
          <w:i/>
          <w:sz w:val="24"/>
          <w:szCs w:val="24"/>
        </w:rPr>
      </w:pPr>
      <w:r w:rsidRPr="00512DD3">
        <w:rPr>
          <w:b/>
          <w:i/>
          <w:sz w:val="24"/>
          <w:szCs w:val="24"/>
          <w:u w:val="single"/>
        </w:rPr>
        <w:t>SI</w:t>
      </w:r>
    </w:p>
    <w:p w:rsidR="00BF1251" w:rsidRDefault="00BF1251" w:rsidP="00512DD3">
      <w:pPr>
        <w:rPr>
          <w:b/>
          <w:i/>
          <w:sz w:val="24"/>
          <w:szCs w:val="24"/>
        </w:rPr>
      </w:pPr>
    </w:p>
    <w:p w:rsidR="00BF1251" w:rsidRDefault="00BF1251" w:rsidP="00512DD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 w:rsidR="00BF1251" w:rsidRDefault="00BF1251" w:rsidP="00512DD3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 il penultimo. Continuo cosi …..</w:t>
      </w:r>
      <w:bookmarkStart w:id="0" w:name="_GoBack"/>
      <w:bookmarkEnd w:id="0"/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512DD3">
      <w:pPr>
        <w:rPr>
          <w:sz w:val="24"/>
          <w:szCs w:val="24"/>
        </w:rPr>
      </w:pPr>
    </w:p>
    <w:p w:rsidR="00BF1251" w:rsidRDefault="00BF1251" w:rsidP="00D46562">
      <w:r>
        <w:rPr>
          <w:noProof/>
          <w:lang w:eastAsia="it-IT"/>
        </w:rPr>
        <w:pict>
          <v:oval id="Ovale 1" o:spid="_x0000_s1026" style="position:absolute;margin-left:189pt;margin-top:-9pt;width:84.15pt;height:42.1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strokeweight="2pt">
            <v:textbox>
              <w:txbxContent>
                <w:p w:rsidR="00BF1251" w:rsidRPr="009069A7" w:rsidRDefault="00BF1251" w:rsidP="00D46562">
                  <w:pPr>
                    <w:jc w:val="center"/>
                    <w:rPr>
                      <w:sz w:val="28"/>
                    </w:rPr>
                  </w:pPr>
                  <w:r w:rsidRPr="009069A7">
                    <w:rPr>
                      <w:sz w:val="28"/>
                    </w:rPr>
                    <w:t>INIZIO</w:t>
                  </w:r>
                </w:p>
              </w:txbxContent>
            </v:textbox>
          </v:oval>
        </w:pict>
      </w:r>
    </w:p>
    <w:p w:rsidR="00BF1251" w:rsidRDefault="00BF1251" w:rsidP="00D46562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2" o:spid="_x0000_s1027" type="#_x0000_t32" style="position:absolute;margin-left:233.35pt;margin-top:10.8pt;width:0;height:19.7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i 3" o:spid="_x0000_s1028" type="#_x0000_t111" style="position:absolute;margin-left:164.05pt;margin-top:5.1pt;width:138.55pt;height:39.4pt;z-index:251640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strokeweight="2pt">
            <v:textbox>
              <w:txbxContent>
                <w:p w:rsidR="00BF1251" w:rsidRDefault="00BF1251" w:rsidP="00D46562">
                  <w:pPr>
                    <w:jc w:val="center"/>
                  </w:pPr>
                  <w:r>
                    <w:t>I : Lista ordinata</w:t>
                  </w:r>
                </w:p>
              </w:txbxContent>
            </v:textbox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Connettore 2 4" o:spid="_x0000_s1029" type="#_x0000_t32" style="position:absolute;margin-left:233.95pt;margin-top:18.95pt;width:0;height:19.65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Dati 6" o:spid="_x0000_s1030" type="#_x0000_t111" style="position:absolute;margin-left:164.05pt;margin-top:13.2pt;width:130.4pt;height:38pt;z-index:251643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strokeweight="2pt">
            <v:textbox>
              <w:txbxContent>
                <w:p w:rsidR="00BF1251" w:rsidRDefault="00BF1251" w:rsidP="00D46562">
                  <w:pPr>
                    <w:jc w:val="center"/>
                  </w:pPr>
                  <w:r>
                    <w:rPr>
                      <w:rStyle w:val="SubtleEmphasis"/>
                    </w:rPr>
                    <w:t xml:space="preserve">I: </w:t>
                  </w:r>
                  <w:r w:rsidRPr="00A013DB">
                    <w:rPr>
                      <w:rStyle w:val="SubtleEmphasis"/>
                    </w:rPr>
                    <w:t>Dim</w:t>
                  </w:r>
                </w:p>
              </w:txbxContent>
            </v:textbox>
          </v:shape>
        </w:pict>
      </w:r>
    </w:p>
    <w:p w:rsidR="00BF1251" w:rsidRDefault="00BF1251" w:rsidP="00D46562"/>
    <w:p w:rsidR="00BF1251" w:rsidRDefault="00BF1251" w:rsidP="00D46562">
      <w:r>
        <w:rPr>
          <w:noProof/>
          <w:lang w:eastAsia="it-IT"/>
        </w:rPr>
        <w:pict>
          <v:shape id="Dati 7" o:spid="_x0000_s1031" type="#_x0000_t111" style="position:absolute;margin-left:161.25pt;margin-top:22.1pt;width:118.85pt;height:37.4pt;z-index:25164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Dati 7">
              <w:txbxContent>
                <w:p w:rsidR="00BF1251" w:rsidRDefault="00BF1251" w:rsidP="00D46562">
                  <w:pPr>
                    <w:jc w:val="center"/>
                  </w:pPr>
                  <w:r>
                    <w:rPr>
                      <w:rStyle w:val="SubtleEmphasis"/>
                    </w:rPr>
                    <w:t xml:space="preserve">I: </w:t>
                  </w:r>
                  <w:r w:rsidRPr="00A013DB">
                    <w:rPr>
                      <w:rStyle w:val="SubtleEmphasis"/>
                    </w:rPr>
                    <w:t>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" o:spid="_x0000_s1032" type="#_x0000_t32" style="position:absolute;margin-left:233.95pt;margin-top:.4pt;width:0;height:21.75pt;z-index:251642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/>
    <w:p w:rsidR="00BF1251" w:rsidRDefault="00BF1251" w:rsidP="00D46562">
      <w:r>
        <w:rPr>
          <w:noProof/>
          <w:lang w:eastAsia="it-IT"/>
        </w:rPr>
        <w:pict>
          <v:shape id="Connettore 2 10" o:spid="_x0000_s1033" type="#_x0000_t32" style="position:absolute;margin-left:234pt;margin-top:8.65pt;width:0;height:32.6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Elaborazione 39" o:spid="_x0000_s1034" type="#_x0000_t109" style="position:absolute;margin-left:209.55pt;margin-top:19.15pt;width:44.15pt;height:27.85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strokeweight="2pt">
            <v:textbox style="mso-next-textbox:#Elaborazione 39">
              <w:txbxContent>
                <w:p w:rsidR="00BF1251" w:rsidRDefault="00BF1251" w:rsidP="00D46562">
                  <w:r>
                    <w:t>i = 0</w:t>
                  </w:r>
                </w:p>
              </w:txbxContent>
            </v:textbox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_x0000_s1035" type="#_x0000_t32" style="position:absolute;margin-left:234pt;margin-top:24.6pt;width:0;height:32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ecisione 38" o:spid="_x0000_s1036" type="#_x0000_t110" style="position:absolute;margin-left:0;margin-top:17.15pt;width:127.25pt;height:81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" fillcolor="#4f81bd" strokecolor="#243f60" strokeweight="2pt">
            <v:textbox style="mso-next-textbox:#Decisione 38">
              <w:txbxContent>
                <w:p w:rsidR="00BF1251" w:rsidRDefault="00BF1251" w:rsidP="00F27595">
                  <w:r>
                    <w:t>Lista i + lista j = somma</w:t>
                  </w:r>
                </w:p>
              </w:txbxContent>
            </v:textbox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_x0000_s1037" type="#_x0000_t109" style="position:absolute;margin-left:180pt;margin-top:9.7pt;width:99pt;height:27.8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strokeweight="2pt">
            <v:textbox style="mso-next-textbox:#_x0000_s1037">
              <w:txbxContent>
                <w:p w:rsidR="00BF1251" w:rsidRDefault="00BF1251" w:rsidP="00F27595">
                  <w:r>
                    <w:t>i = dim-1</w:t>
                  </w:r>
                </w:p>
              </w:txbxContent>
            </v:textbox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Connettore 2 50" o:spid="_x0000_s1038" type="#_x0000_t32" style="position:absolute;margin-left:99pt;margin-top:20.25pt;width:126pt;height:189pt;flip:x 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Elaborazione 55" o:spid="_x0000_s1039" type="#_x0000_t109" style="position:absolute;margin-left:324pt;margin-top:20.25pt;width:19pt;height:27.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strokeweight="2pt">
            <v:textbox style="mso-next-textbox:#Elaborazione 55">
              <w:txbxContent>
                <w:p w:rsidR="00BF1251" w:rsidRDefault="00BF1251" w:rsidP="00D46562">
                  <w:r>
                    <w:rPr>
                      <w:noProof/>
                      <w:lang w:eastAsia="it-IT"/>
                    </w:rPr>
                    <w:t>V</w:t>
                  </w:r>
                  <w:r>
                    <w:rPr>
                      <w:noProof/>
                      <w:lang w:eastAsia="it-IT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magine 56" o:spid="_x0000_i1026" type="#_x0000_t75" style="width:2.25pt;height:3.75pt;visibility:visible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Decisione 9" o:spid="_x0000_s1040" type="#_x0000_t110" style="position:absolute;margin-left:180pt;margin-top:20.25pt;width:122pt;height:54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" fillcolor="#4f81bd" strokecolor="#243f60" strokeweight="2pt">
            <v:textbox style="mso-next-textbox:#Decisione 9">
              <w:txbxContent>
                <w:p w:rsidR="00BF1251" w:rsidRDefault="00BF1251" w:rsidP="00D46562">
                  <w:pPr>
                    <w:jc w:val="center"/>
                  </w:pPr>
                  <w:r>
                    <w:t>I+j&lt;somma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1" type="#_x0000_t109" style="position:absolute;margin-left:2in;margin-top:20.25pt;width:19pt;height:27.8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_x0000_s1041">
              <w:txbxContent>
                <w:p w:rsidR="00BF1251" w:rsidRDefault="00BF1251" w:rsidP="00D46562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17" o:spid="_x0000_s1042" type="#_x0000_t32" style="position:absolute;margin-left:126pt;margin-top:2.25pt;width:51.6pt;height:0;flip:x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Elaborazione 19" o:spid="_x0000_s1043" type="#_x0000_t109" style="position:absolute;margin-left:387pt;margin-top:12.8pt;width:45pt;height:27.8pt;z-index:251654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DsnEyzcwIAAC0FAAAOAAAA&#10;AAAAAAAAAAAAAC4CAABkcnMvZTJvRG9jLnhtbFBLAQItABQABgAIAAAAIQB974aj4QAAAAgBAAAP&#10;AAAAAAAAAAAAAAAAAM0EAABkcnMvZG93bnJldi54bWxQSwUGAAAAAAQABADzAAAA2wUAAAAA&#10;" strokeweight="2pt">
            <v:textbox style="mso-next-textbox:#Elaborazione 19">
              <w:txbxContent>
                <w:p w:rsidR="00BF1251" w:rsidRDefault="00BF1251" w:rsidP="00D46562">
                  <w:r>
                    <w:t>I = i+1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4" type="#_x0000_t32" style="position:absolute;margin-left:306pt;margin-top:21.8pt;width:82.8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14" o:spid="_x0000_s1045" type="#_x0000_t32" style="position:absolute;margin-left:1in;margin-top:12.8pt;width:108pt;height:9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Elaborazione 54" o:spid="_x0000_s1046" type="#_x0000_t109" style="position:absolute;margin-left:1in;margin-top:21.8pt;width:19pt;height:27.8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Elaborazione 54">
              <w:txbxContent>
                <w:p w:rsidR="00BF1251" w:rsidRDefault="00BF1251" w:rsidP="00D46562">
                  <w:r>
                    <w:t>V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47" type="#_x0000_t32" style="position:absolute;margin-left:63pt;margin-top:21.8pt;width:0;height:32.6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Connettore 2 47" o:spid="_x0000_s1048" type="#_x0000_t32" style="position:absolute;margin-left:297pt;margin-top:14.35pt;width:99pt;height:135pt;flip:x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Connettore 2 41" o:spid="_x0000_s1049" type="#_x0000_t32" style="position:absolute;margin-left:261pt;margin-top:14.35pt;width:36pt;height:4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Elaborazione 53" o:spid="_x0000_s1050" type="#_x0000_t109" style="position:absolute;margin-left:279pt;margin-top:5.35pt;width:19pt;height:27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strokeweight="2pt">
            <v:textbox style="mso-next-textbox:#Elaborazione 53">
              <w:txbxContent>
                <w:p w:rsidR="00BF1251" w:rsidRDefault="00BF1251" w:rsidP="00D46562">
                  <w:r>
                    <w:t>F</w:t>
                  </w:r>
                </w:p>
              </w:txbxContent>
            </v:textbox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Elaborazione 57" o:spid="_x0000_s1051" type="#_x0000_t109" style="position:absolute;margin-left:297pt;margin-top:24.95pt;width:45pt;height:27.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strokeweight="2pt">
            <v:textbox style="mso-next-textbox:#Elaborazione 57">
              <w:txbxContent>
                <w:p w:rsidR="00BF1251" w:rsidRDefault="00BF1251" w:rsidP="00D46562">
                  <w:r>
                    <w:t>j = j+1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52" type="#_x0000_t111" style="position:absolute;margin-left:0;margin-top:6.95pt;width:126pt;height:27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_x0000_s1052">
              <w:txbxContent>
                <w:p w:rsidR="00BF1251" w:rsidRPr="00E830BB" w:rsidRDefault="00BF1251" w:rsidP="00D46562">
                  <w:r>
                    <w:t>O: somma</w:t>
                  </w:r>
                </w:p>
              </w:txbxContent>
            </v:textbox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Connettore 2 20" o:spid="_x0000_s1053" type="#_x0000_t32" style="position:absolute;margin-left:32.5pt;margin-top:8.5pt;width:8.95pt;height:36pt;flip:x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oval id="Ovale 48" o:spid="_x0000_s1054" style="position:absolute;margin-left:-9pt;margin-top:19.05pt;width:73.35pt;height:34.6pt;z-index:25165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MPlQNxpAgAAHQUAAA4AAAAAAAAAAAAAAAAALgIA&#10;AGRycy9lMm9Eb2MueG1sUEsBAi0AFAAGAAgAAAAhAGqSSqfeAAAACQEAAA8AAAAAAAAAAAAAAAAA&#10;wwQAAGRycy9kb3ducmV2LnhtbFBLBQYAAAAABAAEAPMAAADOBQAAAAA=&#10;" strokeweight="2pt">
            <v:textbox>
              <w:txbxContent>
                <w:p w:rsidR="00BF1251" w:rsidRDefault="00BF1251" w:rsidP="00D46562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Connettore 2 49" o:spid="_x0000_s1055" type="#_x0000_t32" style="position:absolute;margin-left:270pt;margin-top:1.05pt;width:45pt;height:54pt;flip:x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_x0000_s1056" type="#_x0000_t109" style="position:absolute;margin-left:3in;margin-top:11.6pt;width:18pt;height:26.2pt;flip:y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strokeweight="2pt">
            <v:textbox style="mso-next-textbox:#_x0000_s1056">
              <w:txbxContent>
                <w:p w:rsidR="00BF1251" w:rsidRDefault="00BF1251" w:rsidP="00D46562">
                  <w:r>
                    <w:t>F</w:t>
                  </w:r>
                </w:p>
              </w:txbxContent>
            </v:textbox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_x0000_s1057" type="#_x0000_t32" style="position:absolute;margin-left:18pt;margin-top:4.15pt;width:45pt;height:81pt;flip:x 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weight="2pt">
            <v:stroke endarrow="open"/>
            <v:shadow on="t" color="black" opacity="24903f" origin=",.5" offset="0,.55556mm"/>
          </v:shape>
        </w:pict>
      </w:r>
      <w:r>
        <w:rPr>
          <w:noProof/>
          <w:lang w:eastAsia="it-IT"/>
        </w:rPr>
        <w:pict>
          <v:shape id="Decisione 51" o:spid="_x0000_s1058" type="#_x0000_t110" style="position:absolute;margin-left:225pt;margin-top:4.15pt;width:85.4pt;height:53.5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" fillcolor="#4f81bd" strokecolor="#243f60" strokeweight="2pt">
            <v:textbox style="mso-next-textbox:#Decisione 51">
              <w:txbxContent>
                <w:p w:rsidR="00BF1251" w:rsidRDefault="00BF1251" w:rsidP="00D46562">
                  <w:pPr>
                    <w:jc w:val="center"/>
                  </w:pPr>
                  <w:r>
                    <w:t>I=j</w:t>
                  </w:r>
                </w:p>
              </w:txbxContent>
            </v:textbox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Connettore 2 59" o:spid="_x0000_s1059" type="#_x0000_t32" style="position:absolute;margin-left:171pt;margin-top:23.7pt;width:82.85pt;height:16.1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" strokeweight="2pt">
            <v:stroke endarrow="open"/>
            <v:shadow on="t" color="black" opacity="24903f" origin=",.5" offset="0,.55556mm"/>
          </v:shape>
        </w:pict>
      </w:r>
    </w:p>
    <w:p w:rsidR="00BF1251" w:rsidRDefault="00BF1251" w:rsidP="00D46562">
      <w:r>
        <w:rPr>
          <w:noProof/>
          <w:lang w:eastAsia="it-IT"/>
        </w:rPr>
        <w:pict>
          <v:shape id="_x0000_s1060" type="#_x0000_t111" style="position:absolute;margin-left:54pt;margin-top:7.3pt;width:118.85pt;height:54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strokeweight="2pt">
            <v:textbox style="mso-next-textbox:#_x0000_s1060">
              <w:txbxContent>
                <w:p w:rsidR="00BF1251" w:rsidRPr="00E830BB" w:rsidRDefault="00BF1251" w:rsidP="00D46562">
                  <w:r>
                    <w:t>O: non esiste una coppia di numeri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61" type="#_x0000_t109" style="position:absolute;margin-left:3in;margin-top:7.3pt;width:19pt;height:27.8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strokeweight="2pt">
            <v:textbox style="mso-next-textbox:#_x0000_s1061">
              <w:txbxContent>
                <w:p w:rsidR="00BF1251" w:rsidRDefault="00BF1251" w:rsidP="00D46562">
                  <w:r>
                    <w:rPr>
                      <w:noProof/>
                      <w:lang w:eastAsia="it-IT"/>
                    </w:rPr>
                    <w:t>V</w:t>
                  </w:r>
                  <w:r>
                    <w:rPr>
                      <w:noProof/>
                      <w:lang w:eastAsia="it-IT"/>
                    </w:rPr>
                    <w:pict>
                      <v:shape id="_x0000_i1028" type="#_x0000_t75" style="width:2.25pt;height:3.75pt;visibility:visible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</w:p>
    <w:p w:rsidR="00BF1251" w:rsidRDefault="00BF1251" w:rsidP="00D46562"/>
    <w:p w:rsidR="00BF1251" w:rsidRPr="00925FFA" w:rsidRDefault="00BF1251" w:rsidP="00512DD3">
      <w:pPr>
        <w:rPr>
          <w:sz w:val="24"/>
          <w:szCs w:val="24"/>
        </w:rPr>
      </w:pPr>
    </w:p>
    <w:sectPr w:rsidR="00BF1251" w:rsidRPr="00925FFA" w:rsidSect="002E15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49BB"/>
    <w:rsid w:val="000349BB"/>
    <w:rsid w:val="000871F1"/>
    <w:rsid w:val="00156980"/>
    <w:rsid w:val="0028591D"/>
    <w:rsid w:val="002E1529"/>
    <w:rsid w:val="003A3DD4"/>
    <w:rsid w:val="004269DA"/>
    <w:rsid w:val="004357D6"/>
    <w:rsid w:val="00512DD3"/>
    <w:rsid w:val="00591793"/>
    <w:rsid w:val="0060299D"/>
    <w:rsid w:val="0063375A"/>
    <w:rsid w:val="007247FF"/>
    <w:rsid w:val="00747A95"/>
    <w:rsid w:val="00830A28"/>
    <w:rsid w:val="008973DE"/>
    <w:rsid w:val="009069A7"/>
    <w:rsid w:val="00925FFA"/>
    <w:rsid w:val="009B288F"/>
    <w:rsid w:val="00A013DB"/>
    <w:rsid w:val="00BF1251"/>
    <w:rsid w:val="00CB3ABF"/>
    <w:rsid w:val="00D46562"/>
    <w:rsid w:val="00E75666"/>
    <w:rsid w:val="00E830BB"/>
    <w:rsid w:val="00EF2914"/>
    <w:rsid w:val="00F27595"/>
    <w:rsid w:val="00F9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52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973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4EA9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99"/>
    <w:qFormat/>
    <w:rsid w:val="00D46562"/>
    <w:rPr>
      <w:rFonts w:cs="Times New Roman"/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115</Words>
  <Characters>658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da risolvere</dc:title>
  <dc:subject/>
  <dc:creator>Dumitru Zotea</dc:creator>
  <cp:keywords/>
  <dc:description/>
  <cp:lastModifiedBy>Ilaria</cp:lastModifiedBy>
  <cp:revision>2</cp:revision>
  <dcterms:created xsi:type="dcterms:W3CDTF">2017-05-23T18:51:00Z</dcterms:created>
  <dcterms:modified xsi:type="dcterms:W3CDTF">2017-05-23T18:51:00Z</dcterms:modified>
</cp:coreProperties>
</file>